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5C957" w14:textId="380D888A" w:rsidR="002E3EA9" w:rsidRDefault="002E3EA9">
      <w:pPr>
        <w:pStyle w:val="Date"/>
      </w:pPr>
    </w:p>
    <w:p w14:paraId="05A9E78D" w14:textId="46D73048" w:rsidR="002E3EA9" w:rsidRDefault="003B5B87">
      <w:pPr>
        <w:pStyle w:val="Title"/>
      </w:pPr>
      <w:r>
        <w:t>OC</w:t>
      </w:r>
      <w:r w:rsidR="00C330E9">
        <w:t xml:space="preserve"> vacation HOME</w:t>
      </w:r>
    </w:p>
    <w:p w14:paraId="6224B0A3" w14:textId="1FD69B8D" w:rsidR="002E3EA9" w:rsidRPr="00216F37" w:rsidRDefault="00C330E9">
      <w:pPr>
        <w:pStyle w:val="Heading1"/>
        <w:rPr>
          <w:sz w:val="24"/>
          <w:szCs w:val="24"/>
        </w:rPr>
      </w:pPr>
      <w:r w:rsidRPr="00216F37">
        <w:rPr>
          <w:sz w:val="24"/>
          <w:szCs w:val="24"/>
        </w:rPr>
        <w:t>INTRODUCTION</w:t>
      </w:r>
    </w:p>
    <w:p w14:paraId="349941B2" w14:textId="29F68EC6" w:rsidR="002E3EA9" w:rsidRPr="00216F37" w:rsidRDefault="003B5B87" w:rsidP="00C330E9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216F37">
        <w:rPr>
          <w:sz w:val="24"/>
          <w:szCs w:val="24"/>
        </w:rPr>
        <w:t>OC</w:t>
      </w:r>
      <w:r w:rsidR="00C330E9" w:rsidRPr="00216F37">
        <w:rPr>
          <w:sz w:val="24"/>
          <w:szCs w:val="24"/>
        </w:rPr>
        <w:t xml:space="preserve"> Vacation Home is a rental property in Orange County, California. The website will provide detailed information regarding </w:t>
      </w:r>
      <w:r w:rsidR="00883442" w:rsidRPr="00216F37">
        <w:rPr>
          <w:sz w:val="24"/>
          <w:szCs w:val="24"/>
        </w:rPr>
        <w:t>the</w:t>
      </w:r>
      <w:r w:rsidR="00C330E9" w:rsidRPr="00216F37">
        <w:rPr>
          <w:sz w:val="24"/>
          <w:szCs w:val="24"/>
        </w:rPr>
        <w:t xml:space="preserve"> rental property for future and current tenants.</w:t>
      </w:r>
    </w:p>
    <w:p w14:paraId="767A1364" w14:textId="521908AF" w:rsidR="002E3EA9" w:rsidRPr="00216F37" w:rsidRDefault="00C330E9" w:rsidP="00C330E9">
      <w:pPr>
        <w:pStyle w:val="Heading2"/>
        <w:rPr>
          <w:sz w:val="24"/>
          <w:szCs w:val="24"/>
        </w:rPr>
      </w:pPr>
      <w:r w:rsidRPr="00216F37">
        <w:rPr>
          <w:sz w:val="24"/>
          <w:szCs w:val="24"/>
        </w:rPr>
        <w:t>Benefits of the project</w:t>
      </w:r>
    </w:p>
    <w:p w14:paraId="6D0CBBBD" w14:textId="22567802" w:rsidR="002E3EA9" w:rsidRPr="00216F37" w:rsidRDefault="00C330E9" w:rsidP="00C330E9">
      <w:pPr>
        <w:pStyle w:val="Heading3"/>
        <w:numPr>
          <w:ilvl w:val="0"/>
          <w:numId w:val="2"/>
        </w:numPr>
        <w:rPr>
          <w:sz w:val="24"/>
        </w:rPr>
      </w:pPr>
      <w:r w:rsidRPr="00216F37">
        <w:rPr>
          <w:sz w:val="24"/>
        </w:rPr>
        <w:t xml:space="preserve">This website will provide detailed information to </w:t>
      </w:r>
      <w:r w:rsidR="00815D6C" w:rsidRPr="00216F37">
        <w:rPr>
          <w:sz w:val="24"/>
        </w:rPr>
        <w:t xml:space="preserve">future </w:t>
      </w:r>
      <w:r w:rsidRPr="00216F37">
        <w:rPr>
          <w:sz w:val="24"/>
        </w:rPr>
        <w:t>tenants</w:t>
      </w:r>
      <w:r w:rsidR="00815D6C" w:rsidRPr="00216F37">
        <w:rPr>
          <w:sz w:val="24"/>
        </w:rPr>
        <w:t xml:space="preserve">, including location, floorplan, photos, amenities, current events in the area, pricing information, a contact/feedback form, </w:t>
      </w:r>
      <w:r w:rsidR="00883442" w:rsidRPr="00216F37">
        <w:rPr>
          <w:sz w:val="24"/>
        </w:rPr>
        <w:t xml:space="preserve">social media links, </w:t>
      </w:r>
      <w:r w:rsidR="00815D6C" w:rsidRPr="00216F37">
        <w:rPr>
          <w:sz w:val="24"/>
        </w:rPr>
        <w:t xml:space="preserve">and a reviews page. </w:t>
      </w:r>
    </w:p>
    <w:p w14:paraId="6E6CAC2B" w14:textId="3631E732" w:rsidR="00815D6C" w:rsidRPr="00216F37" w:rsidRDefault="00815D6C" w:rsidP="00C330E9">
      <w:pPr>
        <w:pStyle w:val="Heading3"/>
        <w:numPr>
          <w:ilvl w:val="0"/>
          <w:numId w:val="2"/>
        </w:numPr>
        <w:rPr>
          <w:sz w:val="24"/>
        </w:rPr>
      </w:pPr>
      <w:r w:rsidRPr="00216F37">
        <w:rPr>
          <w:sz w:val="24"/>
        </w:rPr>
        <w:t>The property owners will be able to gain valuable information regarding potential interests, feedback, and reviews from former tenants.</w:t>
      </w:r>
    </w:p>
    <w:p w14:paraId="39147C0D" w14:textId="06B05823" w:rsidR="00815D6C" w:rsidRPr="00216F37" w:rsidRDefault="00883442" w:rsidP="00C330E9">
      <w:pPr>
        <w:pStyle w:val="Heading3"/>
        <w:numPr>
          <w:ilvl w:val="0"/>
          <w:numId w:val="2"/>
        </w:numPr>
        <w:rPr>
          <w:sz w:val="24"/>
        </w:rPr>
      </w:pPr>
      <w:r w:rsidRPr="00216F37">
        <w:rPr>
          <w:sz w:val="24"/>
        </w:rPr>
        <w:t>The website will help to increase interest in the property and lead to profit for the owners.</w:t>
      </w:r>
    </w:p>
    <w:p w14:paraId="1C8B3966" w14:textId="17404680" w:rsidR="002E3EA9" w:rsidRPr="00216F37" w:rsidRDefault="00883442">
      <w:pPr>
        <w:pStyle w:val="Heading1"/>
        <w:rPr>
          <w:sz w:val="24"/>
          <w:szCs w:val="24"/>
        </w:rPr>
      </w:pPr>
      <w:r w:rsidRPr="00216F37">
        <w:rPr>
          <w:sz w:val="24"/>
          <w:szCs w:val="24"/>
        </w:rPr>
        <w:t>Expected list of features</w:t>
      </w:r>
    </w:p>
    <w:p w14:paraId="09D00542" w14:textId="46949193" w:rsidR="003B5B87" w:rsidRPr="00216F37" w:rsidRDefault="003B5B87" w:rsidP="00883442">
      <w:pPr>
        <w:pStyle w:val="Heading2"/>
        <w:rPr>
          <w:sz w:val="24"/>
          <w:szCs w:val="24"/>
        </w:rPr>
      </w:pPr>
      <w:r w:rsidRPr="00216F37">
        <w:rPr>
          <w:sz w:val="24"/>
          <w:szCs w:val="24"/>
        </w:rPr>
        <w:t xml:space="preserve">Mobile </w:t>
      </w:r>
      <w:r w:rsidR="00EC3337" w:rsidRPr="00216F37">
        <w:rPr>
          <w:sz w:val="24"/>
          <w:szCs w:val="24"/>
        </w:rPr>
        <w:t>R</w:t>
      </w:r>
      <w:r w:rsidRPr="00216F37">
        <w:rPr>
          <w:sz w:val="24"/>
          <w:szCs w:val="24"/>
        </w:rPr>
        <w:t>esponsive</w:t>
      </w:r>
      <w:r w:rsidR="00CA41A5">
        <w:rPr>
          <w:sz w:val="24"/>
          <w:szCs w:val="24"/>
        </w:rPr>
        <w:t xml:space="preserve"> (Nucamp, 2022)</w:t>
      </w:r>
    </w:p>
    <w:p w14:paraId="3D918BEB" w14:textId="1AF05EED" w:rsidR="003B5B87" w:rsidRPr="00216F37" w:rsidRDefault="003B5B87" w:rsidP="003B5B87">
      <w:pPr>
        <w:pStyle w:val="Heading3"/>
        <w:rPr>
          <w:sz w:val="24"/>
        </w:rPr>
      </w:pPr>
      <w:r w:rsidRPr="00216F37">
        <w:rPr>
          <w:sz w:val="24"/>
        </w:rPr>
        <w:t>To accommodate for customers who will be viewing the content on their mobile devices.</w:t>
      </w:r>
    </w:p>
    <w:p w14:paraId="569F6E7D" w14:textId="12016538" w:rsidR="002E3EA9" w:rsidRPr="00216F37" w:rsidRDefault="00FB24CA" w:rsidP="00883442">
      <w:pPr>
        <w:pStyle w:val="Heading2"/>
        <w:rPr>
          <w:sz w:val="24"/>
          <w:szCs w:val="24"/>
        </w:rPr>
      </w:pPr>
      <w:r w:rsidRPr="00216F37">
        <w:rPr>
          <w:sz w:val="24"/>
          <w:szCs w:val="24"/>
        </w:rPr>
        <w:t>Photo Gallery</w:t>
      </w:r>
    </w:p>
    <w:p w14:paraId="0E5C8A11" w14:textId="2180FA85" w:rsidR="00584A0A" w:rsidRPr="00216F37" w:rsidRDefault="00584A0A" w:rsidP="00584A0A">
      <w:pPr>
        <w:pStyle w:val="Heading3"/>
        <w:rPr>
          <w:sz w:val="24"/>
        </w:rPr>
      </w:pPr>
      <w:r w:rsidRPr="00216F37">
        <w:rPr>
          <w:sz w:val="24"/>
        </w:rPr>
        <w:t>To provide pictures of the property, within the home, amenities, surrounding areas, to future tenants.</w:t>
      </w:r>
    </w:p>
    <w:p w14:paraId="072E3635" w14:textId="4D871A4C" w:rsidR="00586C2C" w:rsidRPr="00216F37" w:rsidRDefault="00586C2C" w:rsidP="00316C9C">
      <w:pPr>
        <w:pStyle w:val="Heading2"/>
        <w:rPr>
          <w:sz w:val="24"/>
          <w:szCs w:val="24"/>
        </w:rPr>
      </w:pPr>
      <w:r w:rsidRPr="00216F37">
        <w:rPr>
          <w:sz w:val="24"/>
          <w:szCs w:val="24"/>
        </w:rPr>
        <w:t>Availability Calendar/Booking Online</w:t>
      </w:r>
    </w:p>
    <w:p w14:paraId="05855779" w14:textId="012837B1" w:rsidR="00586C2C" w:rsidRPr="00216F37" w:rsidRDefault="00586C2C" w:rsidP="00586C2C">
      <w:pPr>
        <w:pStyle w:val="Heading3"/>
        <w:rPr>
          <w:sz w:val="24"/>
        </w:rPr>
      </w:pPr>
      <w:r w:rsidRPr="00216F37">
        <w:rPr>
          <w:sz w:val="24"/>
        </w:rPr>
        <w:t>To provide future tenants with the ability to view available dates for rental and to book online for convenience.</w:t>
      </w:r>
    </w:p>
    <w:p w14:paraId="7E3626B8" w14:textId="4D21079F" w:rsidR="00316C9C" w:rsidRPr="00216F37" w:rsidRDefault="00316C9C" w:rsidP="00316C9C">
      <w:pPr>
        <w:pStyle w:val="Heading2"/>
        <w:rPr>
          <w:sz w:val="24"/>
          <w:szCs w:val="24"/>
        </w:rPr>
      </w:pPr>
      <w:r w:rsidRPr="00216F37">
        <w:rPr>
          <w:sz w:val="24"/>
          <w:szCs w:val="24"/>
        </w:rPr>
        <w:t xml:space="preserve">Contact </w:t>
      </w:r>
      <w:r w:rsidR="00EC3337" w:rsidRPr="00216F37">
        <w:rPr>
          <w:sz w:val="24"/>
          <w:szCs w:val="24"/>
        </w:rPr>
        <w:t>F</w:t>
      </w:r>
      <w:r w:rsidRPr="00216F37">
        <w:rPr>
          <w:sz w:val="24"/>
          <w:szCs w:val="24"/>
        </w:rPr>
        <w:t xml:space="preserve">orm </w:t>
      </w:r>
    </w:p>
    <w:p w14:paraId="5FD54005" w14:textId="4AAD533C" w:rsidR="00316C9C" w:rsidRPr="00216F37" w:rsidRDefault="00316C9C" w:rsidP="00316C9C">
      <w:pPr>
        <w:pStyle w:val="Heading3"/>
        <w:rPr>
          <w:sz w:val="24"/>
        </w:rPr>
      </w:pPr>
      <w:r w:rsidRPr="00216F37">
        <w:rPr>
          <w:sz w:val="24"/>
        </w:rPr>
        <w:t xml:space="preserve">To provide an easy way for a potential </w:t>
      </w:r>
      <w:r w:rsidR="00EC3337" w:rsidRPr="00216F37">
        <w:rPr>
          <w:sz w:val="24"/>
        </w:rPr>
        <w:t>future tenant</w:t>
      </w:r>
      <w:r w:rsidRPr="00216F37">
        <w:rPr>
          <w:sz w:val="24"/>
        </w:rPr>
        <w:t xml:space="preserve"> to contact the property owners/manager.</w:t>
      </w:r>
    </w:p>
    <w:p w14:paraId="1CEAD98E" w14:textId="71FD49AB" w:rsidR="00316C9C" w:rsidRPr="00216F37" w:rsidRDefault="00316C9C" w:rsidP="00316C9C">
      <w:pPr>
        <w:pStyle w:val="Heading3"/>
        <w:rPr>
          <w:sz w:val="24"/>
        </w:rPr>
      </w:pPr>
      <w:r w:rsidRPr="00216F37">
        <w:rPr>
          <w:sz w:val="24"/>
        </w:rPr>
        <w:t xml:space="preserve"> This would also provide contact information for the property owners/manager to respond to </w:t>
      </w:r>
      <w:r w:rsidR="00EC3337" w:rsidRPr="00216F37">
        <w:rPr>
          <w:sz w:val="24"/>
        </w:rPr>
        <w:t>any questions/feedback.</w:t>
      </w:r>
    </w:p>
    <w:p w14:paraId="1D000D3A" w14:textId="4923E8C7" w:rsidR="00EC3337" w:rsidRPr="00216F37" w:rsidRDefault="00EC3337" w:rsidP="00EC3337">
      <w:pPr>
        <w:pStyle w:val="Heading2"/>
        <w:rPr>
          <w:sz w:val="24"/>
          <w:szCs w:val="24"/>
        </w:rPr>
      </w:pPr>
      <w:r w:rsidRPr="00216F37">
        <w:rPr>
          <w:sz w:val="24"/>
          <w:szCs w:val="24"/>
        </w:rPr>
        <w:lastRenderedPageBreak/>
        <w:t>Nav</w:t>
      </w:r>
      <w:r w:rsidR="00914278">
        <w:rPr>
          <w:sz w:val="24"/>
          <w:szCs w:val="24"/>
        </w:rPr>
        <w:t>b</w:t>
      </w:r>
      <w:r w:rsidRPr="00216F37">
        <w:rPr>
          <w:sz w:val="24"/>
          <w:szCs w:val="24"/>
        </w:rPr>
        <w:t xml:space="preserve">ar </w:t>
      </w:r>
      <w:r w:rsidR="00586C2C" w:rsidRPr="00216F37">
        <w:rPr>
          <w:sz w:val="24"/>
          <w:szCs w:val="24"/>
        </w:rPr>
        <w:t>and Breadcrumbs</w:t>
      </w:r>
      <w:r w:rsidR="00CA41A5">
        <w:rPr>
          <w:sz w:val="24"/>
          <w:szCs w:val="24"/>
        </w:rPr>
        <w:t xml:space="preserve"> (NuCamp, 2022)</w:t>
      </w:r>
    </w:p>
    <w:p w14:paraId="07C127CD" w14:textId="6A869ED9" w:rsidR="00EC3337" w:rsidRPr="00216F37" w:rsidRDefault="00EC3337" w:rsidP="00EC3337">
      <w:pPr>
        <w:pStyle w:val="Heading3"/>
        <w:rPr>
          <w:sz w:val="24"/>
        </w:rPr>
      </w:pPr>
      <w:r w:rsidRPr="00216F37">
        <w:rPr>
          <w:sz w:val="24"/>
        </w:rPr>
        <w:t>To provide easy navigation and easy access to the website content.</w:t>
      </w:r>
    </w:p>
    <w:p w14:paraId="4988DE39" w14:textId="7CCD8D35" w:rsidR="00EC3337" w:rsidRPr="00216F37" w:rsidRDefault="00EC3337" w:rsidP="00EC3337">
      <w:pPr>
        <w:pStyle w:val="Heading2"/>
        <w:rPr>
          <w:sz w:val="24"/>
          <w:szCs w:val="24"/>
        </w:rPr>
      </w:pPr>
      <w:r w:rsidRPr="00216F37">
        <w:rPr>
          <w:sz w:val="24"/>
          <w:szCs w:val="24"/>
        </w:rPr>
        <w:t>Social Media Links</w:t>
      </w:r>
      <w:r w:rsidR="00B678C1">
        <w:rPr>
          <w:sz w:val="24"/>
          <w:szCs w:val="24"/>
        </w:rPr>
        <w:t xml:space="preserve"> (LCMS, 2021)</w:t>
      </w:r>
    </w:p>
    <w:p w14:paraId="424BCF2A" w14:textId="5AFAB408" w:rsidR="00EC3337" w:rsidRPr="00216F37" w:rsidRDefault="00EC3337" w:rsidP="00FB24CA">
      <w:pPr>
        <w:pStyle w:val="Heading3"/>
        <w:rPr>
          <w:sz w:val="24"/>
        </w:rPr>
      </w:pPr>
      <w:r w:rsidRPr="00216F37">
        <w:rPr>
          <w:sz w:val="24"/>
        </w:rPr>
        <w:t>This will provide more ways to contact property owners/manager</w:t>
      </w:r>
      <w:r w:rsidR="00FB24CA" w:rsidRPr="00216F37">
        <w:rPr>
          <w:sz w:val="24"/>
        </w:rPr>
        <w:t xml:space="preserve"> and potentially increase interest in the property.</w:t>
      </w:r>
    </w:p>
    <w:p w14:paraId="5ED98353" w14:textId="63CCC5A4" w:rsidR="00216F37" w:rsidRPr="00216F37" w:rsidRDefault="00216F37" w:rsidP="00216F37">
      <w:pPr>
        <w:pStyle w:val="Heading2"/>
        <w:rPr>
          <w:sz w:val="24"/>
          <w:szCs w:val="24"/>
        </w:rPr>
      </w:pPr>
      <w:r w:rsidRPr="00216F37">
        <w:rPr>
          <w:sz w:val="24"/>
          <w:szCs w:val="24"/>
        </w:rPr>
        <w:t xml:space="preserve">Other Information </w:t>
      </w:r>
    </w:p>
    <w:p w14:paraId="7E40E026" w14:textId="00D572C9" w:rsidR="00216F37" w:rsidRPr="00216F37" w:rsidRDefault="00216F37" w:rsidP="00216F37">
      <w:pPr>
        <w:pStyle w:val="Heading3"/>
        <w:numPr>
          <w:ilvl w:val="0"/>
          <w:numId w:val="2"/>
        </w:numPr>
        <w:rPr>
          <w:sz w:val="24"/>
        </w:rPr>
      </w:pPr>
      <w:r w:rsidRPr="00216F37">
        <w:rPr>
          <w:sz w:val="24"/>
        </w:rPr>
        <w:t xml:space="preserve">The website will also provide additional information regarding the rental property, including location, floorplan, amenities, current events in the area, pricing information and a reviews page. </w:t>
      </w:r>
    </w:p>
    <w:p w14:paraId="41C70441" w14:textId="44B60F8E" w:rsidR="00216F37" w:rsidRPr="00216F37" w:rsidRDefault="00216F37" w:rsidP="00216F37">
      <w:pPr>
        <w:pStyle w:val="Heading3"/>
        <w:rPr>
          <w:sz w:val="24"/>
        </w:rPr>
      </w:pPr>
      <w:r w:rsidRPr="00216F37">
        <w:rPr>
          <w:sz w:val="24"/>
        </w:rPr>
        <w:t>This will make it easy for potential renters to get all the information they need.</w:t>
      </w:r>
    </w:p>
    <w:p w14:paraId="1CEABC80" w14:textId="3AA6557E" w:rsidR="00584A0A" w:rsidRPr="00BC451D" w:rsidRDefault="00586C2C" w:rsidP="003B5B87">
      <w:pPr>
        <w:pStyle w:val="Heading1"/>
        <w:rPr>
          <w:sz w:val="24"/>
          <w:szCs w:val="24"/>
        </w:rPr>
      </w:pPr>
      <w:r w:rsidRPr="00BC451D">
        <w:rPr>
          <w:sz w:val="24"/>
          <w:szCs w:val="24"/>
        </w:rPr>
        <w:t>Market survey</w:t>
      </w:r>
    </w:p>
    <w:p w14:paraId="1A2A8F0E" w14:textId="3C04B3AD" w:rsidR="00586C2C" w:rsidRPr="00BC451D" w:rsidRDefault="00216F37" w:rsidP="00586C2C">
      <w:pPr>
        <w:pStyle w:val="Heading2"/>
        <w:rPr>
          <w:sz w:val="24"/>
          <w:szCs w:val="24"/>
        </w:rPr>
      </w:pPr>
      <w:r w:rsidRPr="00BC451D">
        <w:rPr>
          <w:sz w:val="24"/>
          <w:szCs w:val="24"/>
        </w:rPr>
        <w:t xml:space="preserve">The Shippen: </w:t>
      </w:r>
      <w:hyperlink r:id="rId7" w:history="1">
        <w:r w:rsidRPr="00BC451D">
          <w:rPr>
            <w:rStyle w:val="Hyperlink"/>
            <w:sz w:val="24"/>
            <w:szCs w:val="24"/>
          </w:rPr>
          <w:t>https://www.the-shippe</w:t>
        </w:r>
        <w:r w:rsidRPr="00BC451D">
          <w:rPr>
            <w:rStyle w:val="Hyperlink"/>
            <w:sz w:val="24"/>
            <w:szCs w:val="24"/>
          </w:rPr>
          <w:t>n</w:t>
        </w:r>
        <w:r w:rsidRPr="00BC451D">
          <w:rPr>
            <w:rStyle w:val="Hyperlink"/>
            <w:sz w:val="24"/>
            <w:szCs w:val="24"/>
          </w:rPr>
          <w:t>.com/</w:t>
        </w:r>
      </w:hyperlink>
    </w:p>
    <w:p w14:paraId="0C2A7E16" w14:textId="68336230" w:rsidR="00216F37" w:rsidRPr="00BC451D" w:rsidRDefault="00216F37" w:rsidP="00216F37">
      <w:pPr>
        <w:pStyle w:val="Heading3"/>
        <w:rPr>
          <w:sz w:val="24"/>
        </w:rPr>
      </w:pPr>
      <w:r w:rsidRPr="00BC451D">
        <w:rPr>
          <w:sz w:val="24"/>
        </w:rPr>
        <w:t>Their website is mobile responsive</w:t>
      </w:r>
      <w:r w:rsidR="00C42118" w:rsidRPr="00BC451D">
        <w:rPr>
          <w:sz w:val="24"/>
        </w:rPr>
        <w:t>, with a navbar</w:t>
      </w:r>
      <w:r w:rsidR="007756BA" w:rsidRPr="00BC451D">
        <w:rPr>
          <w:sz w:val="24"/>
        </w:rPr>
        <w:t xml:space="preserve"> </w:t>
      </w:r>
      <w:r w:rsidR="00C42118" w:rsidRPr="00BC451D">
        <w:rPr>
          <w:sz w:val="24"/>
        </w:rPr>
        <w:t xml:space="preserve">(which links to gallery, rates, availability, reviews, </w:t>
      </w:r>
      <w:r w:rsidR="00464513" w:rsidRPr="00BC451D">
        <w:rPr>
          <w:sz w:val="24"/>
        </w:rPr>
        <w:t xml:space="preserve">social media </w:t>
      </w:r>
      <w:r w:rsidR="00C42118" w:rsidRPr="00BC451D">
        <w:rPr>
          <w:sz w:val="24"/>
        </w:rPr>
        <w:t xml:space="preserve">etc.). </w:t>
      </w:r>
      <w:r w:rsidR="009B69C5">
        <w:rPr>
          <w:sz w:val="24"/>
        </w:rPr>
        <w:t>It is very bright with many pictures, including one as a background for parts of their page.</w:t>
      </w:r>
    </w:p>
    <w:p w14:paraId="0A854D86" w14:textId="2DDD1206" w:rsidR="00464513" w:rsidRPr="00BC451D" w:rsidRDefault="00C42118" w:rsidP="00464513">
      <w:pPr>
        <w:pStyle w:val="Heading3"/>
        <w:rPr>
          <w:sz w:val="24"/>
        </w:rPr>
      </w:pPr>
      <w:r w:rsidRPr="00BC451D">
        <w:rPr>
          <w:sz w:val="24"/>
        </w:rPr>
        <w:t xml:space="preserve">The website </w:t>
      </w:r>
      <w:r w:rsidR="00361528" w:rsidRPr="00BC451D">
        <w:rPr>
          <w:sz w:val="24"/>
        </w:rPr>
        <w:t xml:space="preserve">has all the features I have listed above, </w:t>
      </w:r>
      <w:r w:rsidR="009B69C5">
        <w:rPr>
          <w:sz w:val="24"/>
        </w:rPr>
        <w:t>but does not have</w:t>
      </w:r>
      <w:r w:rsidR="00361528" w:rsidRPr="00BC451D">
        <w:rPr>
          <w:sz w:val="24"/>
        </w:rPr>
        <w:t xml:space="preserve"> breadcrumbs and information regarding current/upcoming events in the area. </w:t>
      </w:r>
    </w:p>
    <w:p w14:paraId="338945D4" w14:textId="6ACEE62F" w:rsidR="00C42118" w:rsidRPr="00BC451D" w:rsidRDefault="00464513" w:rsidP="00464513">
      <w:pPr>
        <w:pStyle w:val="Heading2"/>
        <w:rPr>
          <w:sz w:val="24"/>
          <w:szCs w:val="24"/>
        </w:rPr>
      </w:pPr>
      <w:r w:rsidRPr="00BC451D">
        <w:rPr>
          <w:sz w:val="24"/>
          <w:szCs w:val="24"/>
        </w:rPr>
        <w:t xml:space="preserve">House Gallery 10: </w:t>
      </w:r>
      <w:hyperlink r:id="rId8" w:history="1">
        <w:r w:rsidRPr="00BC451D">
          <w:rPr>
            <w:rStyle w:val="Hyperlink"/>
            <w:sz w:val="24"/>
            <w:szCs w:val="24"/>
          </w:rPr>
          <w:t>https:</w:t>
        </w:r>
        <w:r w:rsidRPr="00BC451D">
          <w:rPr>
            <w:rStyle w:val="Hyperlink"/>
            <w:sz w:val="24"/>
            <w:szCs w:val="24"/>
          </w:rPr>
          <w:t>/</w:t>
        </w:r>
        <w:r w:rsidRPr="00BC451D">
          <w:rPr>
            <w:rStyle w:val="Hyperlink"/>
            <w:sz w:val="24"/>
            <w:szCs w:val="24"/>
          </w:rPr>
          <w:t>/www.housegallery10.com/</w:t>
        </w:r>
      </w:hyperlink>
    </w:p>
    <w:p w14:paraId="5F927682" w14:textId="11692213" w:rsidR="00464513" w:rsidRPr="00BC451D" w:rsidRDefault="00464513" w:rsidP="00464513">
      <w:pPr>
        <w:pStyle w:val="Heading3"/>
        <w:rPr>
          <w:sz w:val="24"/>
        </w:rPr>
      </w:pPr>
      <w:r w:rsidRPr="00BC451D">
        <w:rPr>
          <w:sz w:val="24"/>
        </w:rPr>
        <w:t xml:space="preserve">This website is very similar to The Shippen website. </w:t>
      </w:r>
      <w:r w:rsidR="009B69C5">
        <w:rPr>
          <w:sz w:val="24"/>
        </w:rPr>
        <w:t>They</w:t>
      </w:r>
      <w:r w:rsidRPr="00BC451D">
        <w:rPr>
          <w:sz w:val="24"/>
        </w:rPr>
        <w:t xml:space="preserve"> also include a</w:t>
      </w:r>
      <w:r w:rsidR="009B69C5">
        <w:rPr>
          <w:sz w:val="24"/>
        </w:rPr>
        <w:t xml:space="preserve"> Google map for the area and a</w:t>
      </w:r>
      <w:r w:rsidRPr="00BC451D">
        <w:rPr>
          <w:sz w:val="24"/>
        </w:rPr>
        <w:t xml:space="preserve"> link to Services, for information about additional services such as massages, private chef, babysitter, etc.</w:t>
      </w:r>
    </w:p>
    <w:p w14:paraId="7E7C56BB" w14:textId="247E4BF1" w:rsidR="00464513" w:rsidRPr="00BC451D" w:rsidRDefault="00BC451D" w:rsidP="00464513">
      <w:pPr>
        <w:pStyle w:val="Heading3"/>
        <w:rPr>
          <w:sz w:val="24"/>
        </w:rPr>
      </w:pPr>
      <w:r>
        <w:rPr>
          <w:sz w:val="24"/>
        </w:rPr>
        <w:t>T</w:t>
      </w:r>
      <w:r w:rsidR="00BB0DB7" w:rsidRPr="00BC451D">
        <w:rPr>
          <w:sz w:val="24"/>
        </w:rPr>
        <w:t>his website has all of the features I have listed above, except breadcrumbs</w:t>
      </w:r>
      <w:r w:rsidR="009B69C5">
        <w:rPr>
          <w:sz w:val="24"/>
        </w:rPr>
        <w:t xml:space="preserve"> </w:t>
      </w:r>
      <w:r w:rsidR="00BB0DB7" w:rsidRPr="00BC451D">
        <w:rPr>
          <w:sz w:val="24"/>
        </w:rPr>
        <w:t>and information regarding current/upcoming events in the area.</w:t>
      </w:r>
    </w:p>
    <w:p w14:paraId="76E396EB" w14:textId="03006C0A" w:rsidR="00BB0DB7" w:rsidRPr="00BC451D" w:rsidRDefault="007756BA" w:rsidP="00BB0DB7">
      <w:pPr>
        <w:pStyle w:val="Heading2"/>
        <w:rPr>
          <w:sz w:val="24"/>
          <w:szCs w:val="24"/>
        </w:rPr>
      </w:pPr>
      <w:r w:rsidRPr="00BC451D">
        <w:rPr>
          <w:sz w:val="24"/>
          <w:szCs w:val="24"/>
        </w:rPr>
        <w:t xml:space="preserve">Nkanyi House: </w:t>
      </w:r>
      <w:hyperlink r:id="rId9" w:history="1">
        <w:r w:rsidRPr="00BC451D">
          <w:rPr>
            <w:rStyle w:val="Hyperlink"/>
            <w:sz w:val="24"/>
            <w:szCs w:val="24"/>
          </w:rPr>
          <w:t>https://www.nkanyi</w:t>
        </w:r>
        <w:r w:rsidRPr="00BC451D">
          <w:rPr>
            <w:rStyle w:val="Hyperlink"/>
            <w:sz w:val="24"/>
            <w:szCs w:val="24"/>
          </w:rPr>
          <w:t>h</w:t>
        </w:r>
        <w:r w:rsidRPr="00BC451D">
          <w:rPr>
            <w:rStyle w:val="Hyperlink"/>
            <w:sz w:val="24"/>
            <w:szCs w:val="24"/>
          </w:rPr>
          <w:t>ouse.com/</w:t>
        </w:r>
      </w:hyperlink>
    </w:p>
    <w:p w14:paraId="088D7A98" w14:textId="0852FB11" w:rsidR="007756BA" w:rsidRPr="00BC451D" w:rsidRDefault="007756BA" w:rsidP="007756BA">
      <w:pPr>
        <w:pStyle w:val="Heading3"/>
        <w:rPr>
          <w:sz w:val="24"/>
        </w:rPr>
      </w:pPr>
      <w:r w:rsidRPr="00BC451D">
        <w:rPr>
          <w:sz w:val="24"/>
        </w:rPr>
        <w:t>This website is slightly different from the previous ones. Although they include most of the features I have listed above, they have a toggler navbar</w:t>
      </w:r>
      <w:r w:rsidR="00F82F24" w:rsidRPr="00BC451D">
        <w:rPr>
          <w:sz w:val="24"/>
        </w:rPr>
        <w:t xml:space="preserve"> that remains collapsed until clicked on to expand.</w:t>
      </w:r>
      <w:r w:rsidRPr="00BC451D">
        <w:rPr>
          <w:sz w:val="24"/>
        </w:rPr>
        <w:t xml:space="preserve"> </w:t>
      </w:r>
    </w:p>
    <w:p w14:paraId="727673BE" w14:textId="1C3415F3" w:rsidR="00F82F24" w:rsidRPr="00BC451D" w:rsidRDefault="00F82F24" w:rsidP="007756BA">
      <w:pPr>
        <w:pStyle w:val="Heading3"/>
        <w:rPr>
          <w:sz w:val="24"/>
        </w:rPr>
      </w:pPr>
      <w:r w:rsidRPr="00BC451D">
        <w:rPr>
          <w:sz w:val="24"/>
        </w:rPr>
        <w:t>Other features of the website include a gallery, availability calendar</w:t>
      </w:r>
      <w:r w:rsidR="005953EB" w:rsidRPr="00BC451D">
        <w:rPr>
          <w:sz w:val="24"/>
        </w:rPr>
        <w:t>/online booking</w:t>
      </w:r>
      <w:r w:rsidRPr="00BC451D">
        <w:rPr>
          <w:sz w:val="24"/>
        </w:rPr>
        <w:t>, reviews page, and social media links.</w:t>
      </w:r>
      <w:r w:rsidR="005953EB" w:rsidRPr="00BC451D">
        <w:rPr>
          <w:sz w:val="24"/>
        </w:rPr>
        <w:t xml:space="preserve"> </w:t>
      </w:r>
    </w:p>
    <w:p w14:paraId="63D324DD" w14:textId="179209CC" w:rsidR="005953EB" w:rsidRPr="00BC451D" w:rsidRDefault="005953EB" w:rsidP="007756BA">
      <w:pPr>
        <w:pStyle w:val="Heading3"/>
        <w:rPr>
          <w:sz w:val="24"/>
        </w:rPr>
      </w:pPr>
      <w:r w:rsidRPr="00BC451D">
        <w:rPr>
          <w:sz w:val="24"/>
        </w:rPr>
        <w:t>They also include a form to subscribe to their newsletter.</w:t>
      </w:r>
    </w:p>
    <w:p w14:paraId="677F4319" w14:textId="09EB685E" w:rsidR="003E403B" w:rsidRPr="00BC451D" w:rsidRDefault="003E403B" w:rsidP="003E403B">
      <w:pPr>
        <w:pStyle w:val="Heading2"/>
        <w:rPr>
          <w:sz w:val="24"/>
          <w:szCs w:val="24"/>
        </w:rPr>
      </w:pPr>
      <w:r w:rsidRPr="00BC451D">
        <w:rPr>
          <w:sz w:val="24"/>
          <w:szCs w:val="24"/>
        </w:rPr>
        <w:lastRenderedPageBreak/>
        <w:t xml:space="preserve">Tailwaters Lodge: </w:t>
      </w:r>
      <w:hyperlink r:id="rId10" w:history="1">
        <w:r w:rsidRPr="00BC451D">
          <w:rPr>
            <w:rStyle w:val="Hyperlink"/>
            <w:sz w:val="24"/>
            <w:szCs w:val="24"/>
          </w:rPr>
          <w:t>https://www.tailwaterslodge.com/</w:t>
        </w:r>
      </w:hyperlink>
    </w:p>
    <w:p w14:paraId="5B45F6A9" w14:textId="2D62CDCE" w:rsidR="00BC451D" w:rsidRPr="00BC451D" w:rsidRDefault="003E403B" w:rsidP="003E403B">
      <w:pPr>
        <w:pStyle w:val="Heading3"/>
        <w:rPr>
          <w:sz w:val="24"/>
        </w:rPr>
      </w:pPr>
      <w:r w:rsidRPr="00BC451D">
        <w:rPr>
          <w:sz w:val="24"/>
        </w:rPr>
        <w:t>This website provides</w:t>
      </w:r>
      <w:r w:rsidR="00E80E5A">
        <w:rPr>
          <w:sz w:val="24"/>
        </w:rPr>
        <w:t xml:space="preserve"> rental</w:t>
      </w:r>
      <w:r w:rsidRPr="00BC451D">
        <w:rPr>
          <w:sz w:val="24"/>
        </w:rPr>
        <w:t xml:space="preserve"> information </w:t>
      </w:r>
      <w:r w:rsidR="00E80E5A">
        <w:rPr>
          <w:sz w:val="24"/>
        </w:rPr>
        <w:t xml:space="preserve">for </w:t>
      </w:r>
      <w:r w:rsidRPr="00BC451D">
        <w:rPr>
          <w:sz w:val="24"/>
        </w:rPr>
        <w:t>multiple cabins</w:t>
      </w:r>
      <w:r w:rsidR="008352C6">
        <w:rPr>
          <w:sz w:val="24"/>
        </w:rPr>
        <w:t>.</w:t>
      </w:r>
    </w:p>
    <w:p w14:paraId="62D5CE0A" w14:textId="18352FDB" w:rsidR="003E403B" w:rsidRDefault="008352C6" w:rsidP="003E403B">
      <w:pPr>
        <w:pStyle w:val="Heading3"/>
        <w:rPr>
          <w:sz w:val="24"/>
        </w:rPr>
      </w:pPr>
      <w:r>
        <w:rPr>
          <w:sz w:val="24"/>
        </w:rPr>
        <w:t>The website has most of the features I have listed above.</w:t>
      </w:r>
      <w:r w:rsidR="00BC451D" w:rsidRPr="00BC451D">
        <w:rPr>
          <w:sz w:val="24"/>
        </w:rPr>
        <w:t xml:space="preserve"> </w:t>
      </w:r>
      <w:r>
        <w:rPr>
          <w:sz w:val="24"/>
        </w:rPr>
        <w:t>Th</w:t>
      </w:r>
      <w:r w:rsidR="003E403B" w:rsidRPr="00BC451D">
        <w:rPr>
          <w:sz w:val="24"/>
        </w:rPr>
        <w:t xml:space="preserve">ey also have a </w:t>
      </w:r>
      <w:r w:rsidR="00A70508" w:rsidRPr="00BC451D">
        <w:rPr>
          <w:sz w:val="24"/>
        </w:rPr>
        <w:t>drop-down</w:t>
      </w:r>
      <w:r w:rsidR="003E403B" w:rsidRPr="00BC451D">
        <w:rPr>
          <w:sz w:val="24"/>
        </w:rPr>
        <w:t xml:space="preserve"> </w:t>
      </w:r>
      <w:r w:rsidR="00A70508">
        <w:rPr>
          <w:sz w:val="24"/>
        </w:rPr>
        <w:t xml:space="preserve">menu </w:t>
      </w:r>
      <w:r w:rsidR="003E403B" w:rsidRPr="00BC451D">
        <w:rPr>
          <w:sz w:val="24"/>
        </w:rPr>
        <w:t>for some of the links on their navbar</w:t>
      </w:r>
      <w:r w:rsidR="00D92312" w:rsidRPr="00BC451D">
        <w:rPr>
          <w:sz w:val="24"/>
        </w:rPr>
        <w:t xml:space="preserve"> and </w:t>
      </w:r>
      <w:r w:rsidR="00BC451D" w:rsidRPr="00BC451D">
        <w:rPr>
          <w:sz w:val="24"/>
        </w:rPr>
        <w:t xml:space="preserve">multiple </w:t>
      </w:r>
      <w:r w:rsidR="00D92312" w:rsidRPr="00BC451D">
        <w:rPr>
          <w:sz w:val="24"/>
        </w:rPr>
        <w:t xml:space="preserve">cards for the different cabin options they have. </w:t>
      </w:r>
    </w:p>
    <w:p w14:paraId="37EA2D66" w14:textId="38D0C1C1" w:rsidR="00A70508" w:rsidRPr="00E80E5A" w:rsidRDefault="00E80E5A" w:rsidP="00A70508">
      <w:pPr>
        <w:pStyle w:val="Heading2"/>
        <w:rPr>
          <w:sz w:val="24"/>
          <w:szCs w:val="24"/>
        </w:rPr>
      </w:pPr>
      <w:r w:rsidRPr="00E80E5A">
        <w:rPr>
          <w:sz w:val="24"/>
          <w:szCs w:val="24"/>
        </w:rPr>
        <w:t xml:space="preserve">Magic Mouse Townhouse: </w:t>
      </w:r>
      <w:hyperlink r:id="rId11" w:history="1">
        <w:r w:rsidRPr="00E80E5A">
          <w:rPr>
            <w:rStyle w:val="Hyperlink"/>
            <w:sz w:val="24"/>
            <w:szCs w:val="24"/>
          </w:rPr>
          <w:t>http://www.mrsmousetownhouse.com/</w:t>
        </w:r>
      </w:hyperlink>
    </w:p>
    <w:p w14:paraId="7DDAF722" w14:textId="67FABF3C" w:rsidR="00826CE0" w:rsidRDefault="00E80E5A" w:rsidP="00E80E5A">
      <w:pPr>
        <w:pStyle w:val="Heading3"/>
        <w:rPr>
          <w:sz w:val="24"/>
        </w:rPr>
      </w:pPr>
      <w:r w:rsidRPr="00E80E5A">
        <w:rPr>
          <w:sz w:val="24"/>
        </w:rPr>
        <w:t>This website provides information for multiple rental properties</w:t>
      </w:r>
      <w:r>
        <w:rPr>
          <w:sz w:val="24"/>
        </w:rPr>
        <w:t xml:space="preserve">, with </w:t>
      </w:r>
      <w:r w:rsidR="00826CE0">
        <w:rPr>
          <w:sz w:val="24"/>
        </w:rPr>
        <w:t>most of the</w:t>
      </w:r>
      <w:r>
        <w:rPr>
          <w:sz w:val="24"/>
        </w:rPr>
        <w:t xml:space="preserve"> features I have mentioned above</w:t>
      </w:r>
      <w:r w:rsidR="00826CE0">
        <w:rPr>
          <w:sz w:val="24"/>
        </w:rPr>
        <w:t xml:space="preserve">. </w:t>
      </w:r>
    </w:p>
    <w:p w14:paraId="437E824B" w14:textId="4B79A30C" w:rsidR="00E80E5A" w:rsidRPr="00E80E5A" w:rsidRDefault="00826CE0" w:rsidP="00E80E5A">
      <w:pPr>
        <w:pStyle w:val="Heading3"/>
        <w:rPr>
          <w:sz w:val="24"/>
        </w:rPr>
      </w:pPr>
      <w:r>
        <w:rPr>
          <w:sz w:val="24"/>
        </w:rPr>
        <w:t>The website does not include</w:t>
      </w:r>
      <w:r w:rsidR="00E80E5A">
        <w:rPr>
          <w:sz w:val="24"/>
        </w:rPr>
        <w:t xml:space="preserve"> social media links</w:t>
      </w:r>
      <w:r w:rsidR="00D25847">
        <w:rPr>
          <w:sz w:val="24"/>
        </w:rPr>
        <w:t xml:space="preserve"> or </w:t>
      </w:r>
      <w:r>
        <w:rPr>
          <w:sz w:val="24"/>
        </w:rPr>
        <w:t>breadcrumbs</w:t>
      </w:r>
      <w:r w:rsidR="00D25847">
        <w:rPr>
          <w:sz w:val="24"/>
        </w:rPr>
        <w:t xml:space="preserve">. </w:t>
      </w:r>
    </w:p>
    <w:p w14:paraId="30115F0E" w14:textId="37D4E429" w:rsidR="00586C2C" w:rsidRPr="00246E46" w:rsidRDefault="00586C2C" w:rsidP="003B5B87">
      <w:pPr>
        <w:pStyle w:val="Heading1"/>
        <w:rPr>
          <w:sz w:val="24"/>
          <w:szCs w:val="24"/>
        </w:rPr>
      </w:pPr>
      <w:r w:rsidRPr="00246E46">
        <w:rPr>
          <w:sz w:val="24"/>
          <w:szCs w:val="24"/>
        </w:rPr>
        <w:t>references</w:t>
      </w:r>
    </w:p>
    <w:p w14:paraId="7D41C432" w14:textId="7A7E0C4B" w:rsidR="00D25847" w:rsidRPr="00246E46" w:rsidRDefault="00D25847" w:rsidP="008352C6">
      <w:pPr>
        <w:pStyle w:val="Heading2"/>
        <w:rPr>
          <w:szCs w:val="24"/>
        </w:rPr>
      </w:pPr>
      <w:r w:rsidRPr="00246E46">
        <w:rPr>
          <w:szCs w:val="24"/>
        </w:rPr>
        <w:t xml:space="preserve">LCMS Solutions. </w:t>
      </w:r>
      <w:r w:rsidR="009513CC" w:rsidRPr="00246E46">
        <w:rPr>
          <w:szCs w:val="24"/>
        </w:rPr>
        <w:t>(</w:t>
      </w:r>
      <w:r w:rsidR="00B678C1" w:rsidRPr="00246E46">
        <w:rPr>
          <w:szCs w:val="24"/>
        </w:rPr>
        <w:t xml:space="preserve">2021, </w:t>
      </w:r>
      <w:r w:rsidR="009513CC" w:rsidRPr="00246E46">
        <w:rPr>
          <w:szCs w:val="24"/>
        </w:rPr>
        <w:t>June</w:t>
      </w:r>
      <w:r w:rsidR="00B678C1" w:rsidRPr="00246E46">
        <w:rPr>
          <w:szCs w:val="24"/>
        </w:rPr>
        <w:t xml:space="preserve"> 19</w:t>
      </w:r>
      <w:r w:rsidR="009513CC" w:rsidRPr="00246E46">
        <w:rPr>
          <w:szCs w:val="24"/>
        </w:rPr>
        <w:t xml:space="preserve">). </w:t>
      </w:r>
      <w:r w:rsidRPr="008352C6">
        <w:rPr>
          <w:szCs w:val="24"/>
        </w:rPr>
        <w:t>5 Must-</w:t>
      </w:r>
      <w:r w:rsidR="009513CC" w:rsidRPr="008352C6">
        <w:rPr>
          <w:szCs w:val="24"/>
        </w:rPr>
        <w:t>Have Features for your Rental Website</w:t>
      </w:r>
      <w:r w:rsidR="009513CC" w:rsidRPr="00246E46">
        <w:rPr>
          <w:szCs w:val="24"/>
        </w:rPr>
        <w:t xml:space="preserve">. </w:t>
      </w:r>
      <w:r w:rsidR="00B678C1" w:rsidRPr="00246E46">
        <w:rPr>
          <w:szCs w:val="24"/>
        </w:rPr>
        <w:t xml:space="preserve">For Construction Pros.com. </w:t>
      </w:r>
      <w:hyperlink r:id="rId12" w:history="1">
        <w:r w:rsidR="00B678C1" w:rsidRPr="008352C6">
          <w:rPr>
            <w:color w:val="707070" w:themeColor="accent1"/>
          </w:rPr>
          <w:t>https://www.forconstructionpros.com/rental/article/21509525/lcms-solutions-5-musthave-features-for-your-rental-website</w:t>
        </w:r>
      </w:hyperlink>
      <w:r w:rsidR="00B678C1" w:rsidRPr="00246E46">
        <w:rPr>
          <w:szCs w:val="24"/>
        </w:rPr>
        <w:t xml:space="preserve"> </w:t>
      </w:r>
    </w:p>
    <w:p w14:paraId="50AA9B52" w14:textId="697479A3" w:rsidR="00B678C1" w:rsidRPr="00246E46" w:rsidRDefault="00B678C1" w:rsidP="008352C6">
      <w:pPr>
        <w:pStyle w:val="Heading2"/>
      </w:pPr>
      <w:r w:rsidRPr="00246E46">
        <w:t>NuCamp</w:t>
      </w:r>
      <w:r w:rsidR="00CA41A5" w:rsidRPr="00246E46">
        <w:t xml:space="preserve">. (2022). Bootstrap Lessons and Exercises. </w:t>
      </w:r>
    </w:p>
    <w:p w14:paraId="346B5275" w14:textId="60AC48D6" w:rsidR="00CA41A5" w:rsidRPr="00246E46" w:rsidRDefault="00CA41A5" w:rsidP="008352C6">
      <w:pPr>
        <w:pStyle w:val="Heading2"/>
      </w:pPr>
      <w:r w:rsidRPr="00246E46">
        <w:t xml:space="preserve">Websites </w:t>
      </w:r>
      <w:r w:rsidR="00246E46" w:rsidRPr="00246E46">
        <w:t>listed in Market Survey:</w:t>
      </w:r>
    </w:p>
    <w:p w14:paraId="45B7DA9E" w14:textId="730B9AEA" w:rsidR="00CA41A5" w:rsidRPr="00246E46" w:rsidRDefault="001A3900" w:rsidP="00246E46">
      <w:pPr>
        <w:pStyle w:val="Heading3"/>
        <w:rPr>
          <w:sz w:val="24"/>
        </w:rPr>
      </w:pPr>
      <w:hyperlink r:id="rId13" w:history="1">
        <w:r w:rsidR="00CA41A5" w:rsidRPr="00246E46">
          <w:rPr>
            <w:rStyle w:val="Hyperlink"/>
            <w:sz w:val="24"/>
          </w:rPr>
          <w:t>https://www.the-shippen.com/</w:t>
        </w:r>
      </w:hyperlink>
    </w:p>
    <w:p w14:paraId="1F43071C" w14:textId="5322684E" w:rsidR="00CA41A5" w:rsidRPr="00246E46" w:rsidRDefault="001A3900" w:rsidP="00246E46">
      <w:pPr>
        <w:pStyle w:val="Heading3"/>
        <w:rPr>
          <w:sz w:val="24"/>
        </w:rPr>
      </w:pPr>
      <w:hyperlink r:id="rId14" w:history="1">
        <w:r w:rsidR="00246E46" w:rsidRPr="00246E46">
          <w:rPr>
            <w:rStyle w:val="Hyperlink"/>
            <w:sz w:val="24"/>
          </w:rPr>
          <w:t>https://www.housegallery10.com/</w:t>
        </w:r>
      </w:hyperlink>
    </w:p>
    <w:p w14:paraId="6A08589E" w14:textId="5857DA52" w:rsidR="00246E46" w:rsidRPr="00246E46" w:rsidRDefault="001A3900" w:rsidP="00246E46">
      <w:pPr>
        <w:pStyle w:val="Heading3"/>
        <w:rPr>
          <w:sz w:val="24"/>
        </w:rPr>
      </w:pPr>
      <w:hyperlink r:id="rId15" w:history="1">
        <w:r w:rsidR="00246E46" w:rsidRPr="00246E46">
          <w:rPr>
            <w:rStyle w:val="Hyperlink"/>
            <w:sz w:val="24"/>
          </w:rPr>
          <w:t>https://www.nkanyihouse.com/</w:t>
        </w:r>
      </w:hyperlink>
    </w:p>
    <w:p w14:paraId="3D5F4E5C" w14:textId="304B6359" w:rsidR="00246E46" w:rsidRPr="00246E46" w:rsidRDefault="001A3900" w:rsidP="00246E46">
      <w:pPr>
        <w:pStyle w:val="Heading3"/>
        <w:rPr>
          <w:sz w:val="24"/>
        </w:rPr>
      </w:pPr>
      <w:hyperlink r:id="rId16" w:history="1">
        <w:r w:rsidR="00246E46" w:rsidRPr="00246E46">
          <w:rPr>
            <w:rStyle w:val="Hyperlink"/>
            <w:sz w:val="24"/>
          </w:rPr>
          <w:t>https://www.tailwaterslodge.com/</w:t>
        </w:r>
      </w:hyperlink>
    </w:p>
    <w:p w14:paraId="572F1D21" w14:textId="457D65FC" w:rsidR="00246E46" w:rsidRPr="00246E46" w:rsidRDefault="001A3900" w:rsidP="00246E46">
      <w:pPr>
        <w:pStyle w:val="Heading3"/>
        <w:rPr>
          <w:sz w:val="24"/>
        </w:rPr>
      </w:pPr>
      <w:hyperlink r:id="rId17" w:history="1">
        <w:r w:rsidR="00246E46" w:rsidRPr="00246E46">
          <w:rPr>
            <w:rStyle w:val="Hyperlink"/>
            <w:sz w:val="24"/>
          </w:rPr>
          <w:t>http://www.mrsmousetownhouse.com/</w:t>
        </w:r>
      </w:hyperlink>
    </w:p>
    <w:sectPr w:rsidR="00246E46" w:rsidRPr="00246E46">
      <w:footerReference w:type="default" r:id="rId18"/>
      <w:headerReference w:type="first" r:id="rId1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BA4EE" w14:textId="77777777" w:rsidR="001A3900" w:rsidRDefault="001A3900">
      <w:pPr>
        <w:spacing w:after="0" w:line="240" w:lineRule="auto"/>
      </w:pPr>
      <w:r>
        <w:separator/>
      </w:r>
    </w:p>
    <w:p w14:paraId="31D2EDF7" w14:textId="77777777" w:rsidR="001A3900" w:rsidRDefault="001A3900"/>
  </w:endnote>
  <w:endnote w:type="continuationSeparator" w:id="0">
    <w:p w14:paraId="0E8EC61C" w14:textId="77777777" w:rsidR="001A3900" w:rsidRDefault="001A3900">
      <w:pPr>
        <w:spacing w:after="0" w:line="240" w:lineRule="auto"/>
      </w:pPr>
      <w:r>
        <w:continuationSeparator/>
      </w:r>
    </w:p>
    <w:p w14:paraId="1652DA8B" w14:textId="77777777" w:rsidR="001A3900" w:rsidRDefault="001A39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315BF" w14:textId="77777777" w:rsidR="002E3EA9" w:rsidRDefault="00090F1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C8CA" w14:textId="77777777" w:rsidR="001A3900" w:rsidRDefault="001A3900">
      <w:pPr>
        <w:spacing w:after="0" w:line="240" w:lineRule="auto"/>
      </w:pPr>
      <w:r>
        <w:separator/>
      </w:r>
    </w:p>
    <w:p w14:paraId="23BDF65B" w14:textId="77777777" w:rsidR="001A3900" w:rsidRDefault="001A3900"/>
  </w:footnote>
  <w:footnote w:type="continuationSeparator" w:id="0">
    <w:p w14:paraId="35743ADB" w14:textId="77777777" w:rsidR="001A3900" w:rsidRDefault="001A3900">
      <w:pPr>
        <w:spacing w:after="0" w:line="240" w:lineRule="auto"/>
      </w:pPr>
      <w:r>
        <w:continuationSeparator/>
      </w:r>
    </w:p>
    <w:p w14:paraId="4702B741" w14:textId="77777777" w:rsidR="001A3900" w:rsidRDefault="001A39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CBFF" w14:textId="67484640" w:rsidR="00246E46" w:rsidRDefault="00246E46">
    <w:pPr>
      <w:pStyle w:val="Header"/>
    </w:pPr>
    <w:r>
      <w:t>Manal Ziadeh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03D4"/>
    <w:multiLevelType w:val="hybridMultilevel"/>
    <w:tmpl w:val="2BB07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FB0E3A"/>
    <w:multiLevelType w:val="multilevel"/>
    <w:tmpl w:val="925C45D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pStyle w:val="Heading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pStyle w:val="Heading3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E9"/>
    <w:rsid w:val="00050178"/>
    <w:rsid w:val="00090F1A"/>
    <w:rsid w:val="001A3900"/>
    <w:rsid w:val="00216F37"/>
    <w:rsid w:val="00246E46"/>
    <w:rsid w:val="002E3EA9"/>
    <w:rsid w:val="00316C9C"/>
    <w:rsid w:val="00361528"/>
    <w:rsid w:val="003B5B87"/>
    <w:rsid w:val="003E403B"/>
    <w:rsid w:val="00464513"/>
    <w:rsid w:val="0057064B"/>
    <w:rsid w:val="00584A0A"/>
    <w:rsid w:val="00584EA2"/>
    <w:rsid w:val="00586C2C"/>
    <w:rsid w:val="005953EB"/>
    <w:rsid w:val="007756BA"/>
    <w:rsid w:val="00815D6C"/>
    <w:rsid w:val="00826CE0"/>
    <w:rsid w:val="008352C6"/>
    <w:rsid w:val="00883442"/>
    <w:rsid w:val="00914278"/>
    <w:rsid w:val="009513CC"/>
    <w:rsid w:val="009B69C5"/>
    <w:rsid w:val="00A70508"/>
    <w:rsid w:val="00B678C1"/>
    <w:rsid w:val="00BB0DB7"/>
    <w:rsid w:val="00BC451D"/>
    <w:rsid w:val="00BD1577"/>
    <w:rsid w:val="00C330E9"/>
    <w:rsid w:val="00C42118"/>
    <w:rsid w:val="00CA41A5"/>
    <w:rsid w:val="00D25847"/>
    <w:rsid w:val="00D92312"/>
    <w:rsid w:val="00E80E5A"/>
    <w:rsid w:val="00EC3337"/>
    <w:rsid w:val="00F82F24"/>
    <w:rsid w:val="00FB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D2D3"/>
  <w15:chartTrackingRefBased/>
  <w15:docId w15:val="{69018AF0-F2AF-7749-9015-B26F960F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6F37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F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69C5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usegallery10.com/" TargetMode="External"/><Relationship Id="rId13" Type="http://schemas.openxmlformats.org/officeDocument/2006/relationships/hyperlink" Target="https://www.the-shippen.com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the-shippen.com/" TargetMode="External"/><Relationship Id="rId12" Type="http://schemas.openxmlformats.org/officeDocument/2006/relationships/hyperlink" Target="https://www.forconstructionpros.com/rental/article/21509525/lcms-solutions-5-musthave-features-for-your-rental-website" TargetMode="External"/><Relationship Id="rId17" Type="http://schemas.openxmlformats.org/officeDocument/2006/relationships/hyperlink" Target="http://www.mrsmousetownhous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ailwaterslodge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rsmousetownhous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kanyihouse.com/" TargetMode="External"/><Relationship Id="rId10" Type="http://schemas.openxmlformats.org/officeDocument/2006/relationships/hyperlink" Target="https://www.tailwaterslodge.com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nkanyihouse.com/" TargetMode="External"/><Relationship Id="rId14" Type="http://schemas.openxmlformats.org/officeDocument/2006/relationships/hyperlink" Target="https://www.housegallery10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nalhz/Library/Containers/com.microsoft.Word/Data/Library/Application%20Support/Microsoft/Office/16.0/DTS/en-US%7b64F0CD3C-B115-B74D-9399-BBABCF8BF655%7d/%7b89E7B403-EE23-304A-88B7-14C1DC76C50B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{89E7B403-EE23-304A-88B7-14C1DC76C50B}tf10002082.dotx</Template>
  <TotalTime>146</TotalTime>
  <Pages>3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Manal Ziadeh</cp:lastModifiedBy>
  <cp:revision>7</cp:revision>
  <dcterms:created xsi:type="dcterms:W3CDTF">2022-02-23T15:35:00Z</dcterms:created>
  <dcterms:modified xsi:type="dcterms:W3CDTF">2022-02-25T15:56:00Z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